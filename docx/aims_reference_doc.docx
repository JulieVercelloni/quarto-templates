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62AF" w14:textId="58543AAD" w:rsidR="008B3949" w:rsidRDefault="008B3949" w:rsidP="008B3949">
      <w:pPr>
        <w:pStyle w:val="Title"/>
      </w:pPr>
      <w:r w:rsidRPr="002B46D8">
        <w:t>TITLE</w:t>
      </w:r>
    </w:p>
    <w:p w14:paraId="4AE9B9C9" w14:textId="55DFD0C3" w:rsidR="008B3949" w:rsidRPr="008B3949" w:rsidRDefault="008B3949" w:rsidP="008B3949">
      <w:pPr>
        <w:pStyle w:val="Subtitle"/>
      </w:pPr>
      <w:r>
        <w:t>Subtitle</w:t>
      </w:r>
    </w:p>
    <w:p w14:paraId="4F3FC8DB" w14:textId="3A397C0C" w:rsidR="008B3949" w:rsidRDefault="008B3949" w:rsidP="008B3949">
      <w:pPr>
        <w:pStyle w:val="Author"/>
      </w:pPr>
      <w:r w:rsidRPr="00085A9D">
        <w:t>Author</w:t>
      </w:r>
    </w:p>
    <w:p w14:paraId="07327544" w14:textId="06311899" w:rsidR="008B3949" w:rsidRDefault="008B3949" w:rsidP="008B3949">
      <w:pPr>
        <w:pStyle w:val="Date"/>
      </w:pPr>
      <w:r>
        <w:t>Date</w:t>
      </w:r>
    </w:p>
    <w:p w14:paraId="6177EEB9" w14:textId="2671C609" w:rsidR="008B3949" w:rsidRDefault="008B3949" w:rsidP="008B3949">
      <w:pPr>
        <w:pStyle w:val="Abstract"/>
      </w:pPr>
      <w:r>
        <w:t>Abstract</w:t>
      </w:r>
    </w:p>
    <w:p w14:paraId="3AFBEA85" w14:textId="4B5AD396" w:rsidR="008B3949" w:rsidRDefault="008B3949" w:rsidP="008B3949">
      <w:pPr>
        <w:pStyle w:val="Heading1"/>
      </w:pPr>
      <w:r>
        <w:t>Heading 1</w:t>
      </w:r>
    </w:p>
    <w:p w14:paraId="59C8A5B2" w14:textId="0B602541" w:rsidR="008B3949" w:rsidRDefault="008B3949" w:rsidP="008B3949">
      <w:pPr>
        <w:pStyle w:val="Heading2"/>
      </w:pPr>
      <w:r>
        <w:t>Heading 2</w:t>
      </w:r>
    </w:p>
    <w:p w14:paraId="4BBA1ECE" w14:textId="4E2F79D0" w:rsidR="008B3949" w:rsidRDefault="008B3949" w:rsidP="008B3949">
      <w:pPr>
        <w:pStyle w:val="Heading3"/>
      </w:pPr>
      <w:r>
        <w:t>Heading 3</w:t>
      </w:r>
    </w:p>
    <w:p w14:paraId="3BF13661" w14:textId="4643AE77" w:rsidR="008B3949" w:rsidRDefault="008B3949" w:rsidP="008B3949">
      <w:pPr>
        <w:pStyle w:val="Heading4"/>
      </w:pPr>
      <w:r>
        <w:t>Heading 4</w:t>
      </w:r>
    </w:p>
    <w:p w14:paraId="76F9BE85" w14:textId="18204C17" w:rsidR="008B3949" w:rsidRDefault="008B3949" w:rsidP="008B3949">
      <w:pPr>
        <w:pStyle w:val="Heading5"/>
      </w:pPr>
      <w:r>
        <w:t>Heading 5</w:t>
      </w:r>
    </w:p>
    <w:p w14:paraId="51F1A635" w14:textId="5E1E501B" w:rsidR="008B3949" w:rsidRDefault="008B3949" w:rsidP="008B3949">
      <w:pPr>
        <w:pStyle w:val="Heading6"/>
      </w:pPr>
      <w:r>
        <w:t>Heading 6</w:t>
      </w:r>
    </w:p>
    <w:p w14:paraId="0DD607C9" w14:textId="32FB45A9" w:rsidR="008B3949" w:rsidRDefault="008B3949" w:rsidP="008B3949">
      <w:pPr>
        <w:pStyle w:val="Heading7"/>
      </w:pPr>
      <w:r>
        <w:t>Heading 7</w:t>
      </w:r>
    </w:p>
    <w:p w14:paraId="23C8B8E8" w14:textId="0F777E46" w:rsidR="008B3949" w:rsidRDefault="008B3949" w:rsidP="008B3949">
      <w:pPr>
        <w:pStyle w:val="Heading8"/>
      </w:pPr>
      <w:r>
        <w:t>Heading 8</w:t>
      </w:r>
    </w:p>
    <w:p w14:paraId="459EF0E8" w14:textId="34CCC654" w:rsidR="008B3949" w:rsidRDefault="008B3949" w:rsidP="008B3949">
      <w:pPr>
        <w:pStyle w:val="Heading9"/>
      </w:pPr>
      <w:r>
        <w:t>Heading 9</w:t>
      </w:r>
    </w:p>
    <w:p w14:paraId="266AD3C3" w14:textId="5A17C848" w:rsidR="008B3949" w:rsidRDefault="008B3949" w:rsidP="007C2A59">
      <w:pPr>
        <w:pStyle w:val="FirstParagraph"/>
      </w:pPr>
      <w:r>
        <w:t>First Paragraph</w:t>
      </w:r>
    </w:p>
    <w:p w14:paraId="6A9478A6" w14:textId="7272B26B" w:rsidR="007C2A59" w:rsidRDefault="007C2A59" w:rsidP="005766BD">
      <w:pPr>
        <w:pStyle w:val="VerbatimChar"/>
        <w:rPr>
          <w:rStyle w:val="Hyperlink"/>
        </w:rPr>
      </w:pPr>
      <w:r>
        <w:t>Body Text. Body Text Char.</w:t>
      </w:r>
      <w:r w:rsidR="005766BD">
        <w:t xml:space="preserve"> </w:t>
      </w:r>
      <w:r w:rsidR="005766BD" w:rsidRPr="005766BD">
        <w:t>Verbatim Char.</w:t>
      </w:r>
      <w:r>
        <w:t xml:space="preserve"> </w:t>
      </w:r>
      <w:hyperlink r:id="rId8">
        <w:r>
          <w:rPr>
            <w:rStyle w:val="Hyperlink"/>
          </w:rPr>
          <w:t xml:space="preserve"> </w:t>
        </w:r>
        <w:r w:rsidRPr="005766BD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 w:rsidR="005766BD" w:rsidRPr="005766BD">
        <w:t>.</w:t>
      </w:r>
      <w:r w:rsidR="005766BD">
        <w:t xml:space="preserve"> Footnote.</w:t>
      </w:r>
      <w:r w:rsidR="005766BD">
        <w:rPr>
          <w:rStyle w:val="FootnoteReference"/>
        </w:rPr>
        <w:footnoteReference w:id="1"/>
      </w:r>
    </w:p>
    <w:p w14:paraId="4901F8BC" w14:textId="5343C975" w:rsidR="007C2A59" w:rsidRDefault="007C2A59" w:rsidP="007C2A59">
      <w:pPr>
        <w:pStyle w:val="BlockText"/>
      </w:pPr>
      <w:r>
        <w:t>Block Text</w:t>
      </w:r>
    </w:p>
    <w:p w14:paraId="7F427EC5" w14:textId="202A7A36" w:rsidR="007C2A59" w:rsidRDefault="007C2A59" w:rsidP="007C2A59">
      <w:pPr>
        <w:pStyle w:val="TableCaption"/>
      </w:pPr>
      <w:r>
        <w:t>Table 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C2A59" w14:paraId="5A02B224" w14:textId="77777777" w:rsidTr="007C2A59">
        <w:tc>
          <w:tcPr>
            <w:tcW w:w="5097" w:type="dxa"/>
          </w:tcPr>
          <w:p w14:paraId="3D11A8E7" w14:textId="76445244" w:rsidR="007C2A59" w:rsidRDefault="007C2A59" w:rsidP="007C2A59">
            <w:pPr>
              <w:pStyle w:val="Compact"/>
            </w:pPr>
            <w:r>
              <w:t>Table</w:t>
            </w:r>
          </w:p>
        </w:tc>
        <w:tc>
          <w:tcPr>
            <w:tcW w:w="5097" w:type="dxa"/>
          </w:tcPr>
          <w:p w14:paraId="69897963" w14:textId="32CADB9C" w:rsidR="007C2A59" w:rsidRDefault="007C2A59" w:rsidP="007C2A59">
            <w:pPr>
              <w:pStyle w:val="Compact"/>
            </w:pPr>
            <w:r>
              <w:t>Table</w:t>
            </w:r>
          </w:p>
        </w:tc>
      </w:tr>
      <w:tr w:rsidR="007C2A59" w14:paraId="71D527B7" w14:textId="77777777" w:rsidTr="007C2A59">
        <w:tc>
          <w:tcPr>
            <w:tcW w:w="5097" w:type="dxa"/>
          </w:tcPr>
          <w:p w14:paraId="3478ED7D" w14:textId="2B57CB3C" w:rsidR="007C2A59" w:rsidRDefault="007C2A59" w:rsidP="007C2A59">
            <w:pPr>
              <w:pStyle w:val="Compact"/>
            </w:pPr>
            <w:r>
              <w:t>1</w:t>
            </w:r>
          </w:p>
        </w:tc>
        <w:tc>
          <w:tcPr>
            <w:tcW w:w="5097" w:type="dxa"/>
          </w:tcPr>
          <w:p w14:paraId="1E3BA928" w14:textId="621C9549" w:rsidR="007C2A59" w:rsidRDefault="007C2A59" w:rsidP="007C2A59">
            <w:pPr>
              <w:pStyle w:val="Compact"/>
            </w:pPr>
            <w:r>
              <w:t>2</w:t>
            </w:r>
          </w:p>
        </w:tc>
      </w:tr>
    </w:tbl>
    <w:p w14:paraId="30649741" w14:textId="1E5E932F" w:rsidR="007C2A59" w:rsidRDefault="007C2A59" w:rsidP="007C2A59">
      <w:pPr>
        <w:pStyle w:val="ImageCaption"/>
      </w:pPr>
      <w:r>
        <w:t>Image Caption</w:t>
      </w:r>
    </w:p>
    <w:p w14:paraId="37C8DE34" w14:textId="029EB7EA" w:rsidR="007C2A59" w:rsidRDefault="007C2A59" w:rsidP="007C2A59">
      <w:pPr>
        <w:pStyle w:val="DefinitionTerm"/>
      </w:pPr>
      <w:r>
        <w:t>Definition Term</w:t>
      </w:r>
    </w:p>
    <w:p w14:paraId="495462EF" w14:textId="3E3AF169" w:rsidR="007C2A59" w:rsidRPr="008B3949" w:rsidRDefault="007C2A59" w:rsidP="007C2A59">
      <w:pPr>
        <w:pStyle w:val="Definition"/>
      </w:pPr>
      <w:r>
        <w:t>Definition</w:t>
      </w:r>
    </w:p>
    <w:p w14:paraId="1355C41E" w14:textId="77777777" w:rsidR="008B3949" w:rsidRPr="008B3949" w:rsidRDefault="008B3949" w:rsidP="008B3949">
      <w:pPr>
        <w:pStyle w:val="Abstract"/>
      </w:pPr>
    </w:p>
    <w:p w14:paraId="672C9D05" w14:textId="77777777" w:rsidR="001230F0" w:rsidRDefault="001230F0" w:rsidP="006E04D7">
      <w:pPr>
        <w:rPr>
          <w:noProof/>
          <w:lang w:eastAsia="en-AU"/>
        </w:rPr>
      </w:pPr>
    </w:p>
    <w:p w14:paraId="7211F225" w14:textId="77777777" w:rsidR="005766BD" w:rsidRPr="005766BD" w:rsidRDefault="005766BD" w:rsidP="005766BD">
      <w:pPr>
        <w:rPr>
          <w:lang w:eastAsia="en-AU"/>
        </w:rPr>
      </w:pPr>
    </w:p>
    <w:p w14:paraId="0DC6BDF8" w14:textId="77777777" w:rsidR="005766BD" w:rsidRPr="005766BD" w:rsidRDefault="005766BD" w:rsidP="005766BD">
      <w:pPr>
        <w:rPr>
          <w:lang w:eastAsia="en-AU"/>
        </w:rPr>
      </w:pPr>
    </w:p>
    <w:p w14:paraId="6E8D98A2" w14:textId="77777777" w:rsidR="005766BD" w:rsidRPr="005766BD" w:rsidRDefault="005766BD" w:rsidP="005766BD">
      <w:pPr>
        <w:rPr>
          <w:lang w:eastAsia="en-AU"/>
        </w:rPr>
      </w:pPr>
    </w:p>
    <w:p w14:paraId="3DBBF6F1" w14:textId="77777777" w:rsidR="005766BD" w:rsidRPr="005766BD" w:rsidRDefault="005766BD" w:rsidP="005766BD">
      <w:pPr>
        <w:rPr>
          <w:lang w:eastAsia="en-AU"/>
        </w:rPr>
      </w:pPr>
    </w:p>
    <w:p w14:paraId="058B687B" w14:textId="77777777" w:rsidR="005766BD" w:rsidRPr="005766BD" w:rsidRDefault="005766BD" w:rsidP="005766BD">
      <w:pPr>
        <w:rPr>
          <w:lang w:eastAsia="en-AU"/>
        </w:rPr>
      </w:pPr>
    </w:p>
    <w:p w14:paraId="738B2E7A" w14:textId="77777777" w:rsidR="005766BD" w:rsidRPr="005766BD" w:rsidRDefault="005766BD" w:rsidP="005766BD">
      <w:pPr>
        <w:rPr>
          <w:lang w:eastAsia="en-AU"/>
        </w:rPr>
      </w:pPr>
    </w:p>
    <w:p w14:paraId="632C464A" w14:textId="77777777" w:rsidR="005766BD" w:rsidRPr="005766BD" w:rsidRDefault="005766BD" w:rsidP="005766BD">
      <w:pPr>
        <w:rPr>
          <w:lang w:eastAsia="en-AU"/>
        </w:rPr>
      </w:pPr>
    </w:p>
    <w:p w14:paraId="4BAEA58E" w14:textId="77777777" w:rsidR="005766BD" w:rsidRPr="005766BD" w:rsidRDefault="005766BD" w:rsidP="005766BD">
      <w:pPr>
        <w:ind w:firstLine="720"/>
        <w:rPr>
          <w:lang w:eastAsia="en-AU"/>
        </w:rPr>
      </w:pPr>
    </w:p>
    <w:p w14:paraId="7E5C9123" w14:textId="77777777" w:rsidR="005766BD" w:rsidRPr="005766BD" w:rsidRDefault="005766BD" w:rsidP="005766BD">
      <w:pPr>
        <w:rPr>
          <w:lang w:eastAsia="en-AU"/>
        </w:rPr>
      </w:pPr>
    </w:p>
    <w:p w14:paraId="6B4CCE12" w14:textId="28420785" w:rsidR="005766BD" w:rsidRPr="005766BD" w:rsidRDefault="005766BD" w:rsidP="005766BD">
      <w:pPr>
        <w:rPr>
          <w:lang w:eastAsia="en-AU"/>
        </w:rPr>
        <w:sectPr w:rsidR="005766BD" w:rsidRPr="005766BD" w:rsidSect="000214B4">
          <w:footerReference w:type="default" r:id="rId9"/>
          <w:pgSz w:w="11906" w:h="16838"/>
          <w:pgMar w:top="1701" w:right="851" w:bottom="1440" w:left="851" w:header="709" w:footer="709" w:gutter="0"/>
          <w:pgNumType w:start="1"/>
          <w:cols w:space="708"/>
          <w:docGrid w:linePitch="360"/>
        </w:sectPr>
      </w:pPr>
    </w:p>
    <w:p w14:paraId="0361552C" w14:textId="3B564C71" w:rsidR="000E2CD7" w:rsidRPr="002B46D8" w:rsidRDefault="000E2CD7" w:rsidP="008A4F4C">
      <w:pPr>
        <w:pStyle w:val="SubHeading"/>
      </w:pPr>
      <w:r w:rsidRPr="002B46D8">
        <w:lastRenderedPageBreak/>
        <w:t>C</w:t>
      </w:r>
      <w:r w:rsidR="003E35F3" w:rsidRPr="002B46D8">
        <w:t>ontents</w:t>
      </w:r>
    </w:p>
    <w:sdt>
      <w:sdtPr>
        <w:rPr>
          <w:b/>
          <w:bCs/>
        </w:rPr>
        <w:id w:val="-78272561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0D1981" w14:textId="77777777" w:rsidR="00F12F6E" w:rsidRPr="00B607B0" w:rsidRDefault="00F12F6E"/>
        <w:p w14:paraId="39983D42" w14:textId="23A57D8A" w:rsidR="00F12F6E" w:rsidRPr="00B607B0" w:rsidRDefault="00F12F6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B607B0">
            <w:fldChar w:fldCharType="begin"/>
          </w:r>
          <w:r w:rsidRPr="00B607B0">
            <w:instrText xml:space="preserve"> TOC \o "1-3" \h \z \u </w:instrText>
          </w:r>
          <w:r w:rsidRPr="00B607B0">
            <w:fldChar w:fldCharType="separate"/>
          </w:r>
          <w:hyperlink w:anchor="_Toc461531005" w:history="1">
            <w:r w:rsidRPr="00B607B0">
              <w:rPr>
                <w:rStyle w:val="Hyperlink"/>
                <w:noProof/>
              </w:rPr>
              <w:t>1</w:t>
            </w:r>
            <w:r w:rsidRPr="00B607B0">
              <w:rPr>
                <w:rFonts w:eastAsiaTheme="minorEastAsia"/>
                <w:noProof/>
                <w:lang w:eastAsia="en-AU"/>
              </w:rPr>
              <w:tab/>
            </w:r>
            <w:r w:rsidRPr="00B607B0">
              <w:rPr>
                <w:rStyle w:val="Hyperlink"/>
                <w:noProof/>
              </w:rPr>
              <w:t>SUMMARY or EXECUTIVE SUMMARY</w:t>
            </w:r>
            <w:r w:rsidRPr="00B607B0">
              <w:rPr>
                <w:noProof/>
                <w:webHidden/>
              </w:rPr>
              <w:tab/>
            </w:r>
            <w:r w:rsidRPr="00B607B0">
              <w:rPr>
                <w:noProof/>
                <w:webHidden/>
              </w:rPr>
              <w:fldChar w:fldCharType="begin"/>
            </w:r>
            <w:r w:rsidRPr="00B607B0">
              <w:rPr>
                <w:noProof/>
                <w:webHidden/>
              </w:rPr>
              <w:instrText xml:space="preserve"> PAGEREF _Toc461531005 \h </w:instrText>
            </w:r>
            <w:r w:rsidRPr="00B607B0">
              <w:rPr>
                <w:noProof/>
                <w:webHidden/>
              </w:rPr>
            </w:r>
            <w:r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Pr="00B607B0">
              <w:rPr>
                <w:noProof/>
                <w:webHidden/>
              </w:rPr>
              <w:fldChar w:fldCharType="end"/>
            </w:r>
          </w:hyperlink>
        </w:p>
        <w:p w14:paraId="2072ED30" w14:textId="6638E903" w:rsidR="00F12F6E" w:rsidRPr="00B607B0" w:rsidRDefault="000333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t xml:space="preserve">    </w:t>
          </w:r>
          <w:hyperlink w:anchor="_Toc461531006" w:history="1">
            <w:r w:rsidR="00F12F6E" w:rsidRPr="00B607B0">
              <w:rPr>
                <w:rStyle w:val="Hyperlink"/>
                <w:noProof/>
              </w:rPr>
              <w:t>1.1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>
              <w:rPr>
                <w:rFonts w:eastAsiaTheme="minorEastAsia"/>
                <w:noProof/>
                <w:lang w:eastAsia="en-AU"/>
              </w:rPr>
              <w:t xml:space="preserve">    </w:t>
            </w:r>
            <w:r w:rsidR="00F12F6E" w:rsidRPr="00B607B0">
              <w:rPr>
                <w:rStyle w:val="Hyperlink"/>
                <w:noProof/>
              </w:rPr>
              <w:t>Heading 2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_Toc461531006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7402069A" w14:textId="523E1E74" w:rsidR="00F12F6E" w:rsidRPr="00B607B0" w:rsidRDefault="00000000" w:rsidP="000333D9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461531007" w:history="1">
            <w:r w:rsidR="00F12F6E" w:rsidRPr="00B607B0">
              <w:rPr>
                <w:rStyle w:val="Hyperlink"/>
                <w:noProof/>
              </w:rPr>
              <w:t>1.1.1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Heading 3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_Toc461531007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0CC43CAE" w14:textId="421AD485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08" w:history="1">
            <w:r w:rsidR="00F12F6E" w:rsidRPr="00B607B0">
              <w:rPr>
                <w:rStyle w:val="Hyperlink"/>
                <w:noProof/>
              </w:rPr>
              <w:t>2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BACKGROUND OR INTRODUCTION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_Toc461531008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5F58A711" w14:textId="3650FFEB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09" w:history="1">
            <w:r w:rsidR="00F12F6E" w:rsidRPr="00B607B0">
              <w:rPr>
                <w:rStyle w:val="Hyperlink"/>
                <w:noProof/>
              </w:rPr>
              <w:t>3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METHODS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_Toc461531009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670E186E" w14:textId="4FAD3BA5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10" w:history="1">
            <w:r w:rsidR="00F12F6E" w:rsidRPr="00B607B0">
              <w:rPr>
                <w:rStyle w:val="Hyperlink"/>
                <w:noProof/>
              </w:rPr>
              <w:t>4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RESULTS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_Toc461531010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22CC2B53" w14:textId="03B42A27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11" w:history="1">
            <w:r w:rsidR="00F12F6E" w:rsidRPr="00B607B0">
              <w:rPr>
                <w:rStyle w:val="Hyperlink"/>
                <w:noProof/>
              </w:rPr>
              <w:t>5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CONCLUSIONS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_Toc461531011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0DA6D032" w14:textId="71F57061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12" w:history="1">
            <w:r w:rsidR="00F12F6E" w:rsidRPr="00B607B0">
              <w:rPr>
                <w:rStyle w:val="Hyperlink"/>
                <w:noProof/>
              </w:rPr>
              <w:t>6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REFERENCES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_Toc461531012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1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538DB4C0" w14:textId="467DA585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13" w:history="1">
            <w:r w:rsidR="00F12F6E" w:rsidRPr="00B607B0">
              <w:rPr>
                <w:rStyle w:val="Hyperlink"/>
                <w:noProof/>
              </w:rPr>
              <w:t>7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PROJECT DETAILS (if required)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_Toc461531013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3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7E5C187E" w14:textId="0C286DEE" w:rsidR="00F12F6E" w:rsidRPr="00B607B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1531014" w:history="1">
            <w:r w:rsidR="00F12F6E" w:rsidRPr="00B607B0">
              <w:rPr>
                <w:rStyle w:val="Hyperlink"/>
                <w:noProof/>
              </w:rPr>
              <w:t>8</w:t>
            </w:r>
            <w:r w:rsidR="00F12F6E" w:rsidRPr="00B607B0">
              <w:rPr>
                <w:rFonts w:eastAsiaTheme="minorEastAsia"/>
                <w:noProof/>
                <w:lang w:eastAsia="en-AU"/>
              </w:rPr>
              <w:tab/>
            </w:r>
            <w:r w:rsidR="00F12F6E" w:rsidRPr="00B607B0">
              <w:rPr>
                <w:rStyle w:val="Hyperlink"/>
                <w:noProof/>
              </w:rPr>
              <w:t>APPENDICES</w:t>
            </w:r>
            <w:r w:rsidR="00F12F6E" w:rsidRPr="00B607B0">
              <w:rPr>
                <w:noProof/>
                <w:webHidden/>
              </w:rPr>
              <w:tab/>
            </w:r>
            <w:r w:rsidR="00F12F6E" w:rsidRPr="00B607B0">
              <w:rPr>
                <w:noProof/>
                <w:webHidden/>
              </w:rPr>
              <w:fldChar w:fldCharType="begin"/>
            </w:r>
            <w:r w:rsidR="00F12F6E" w:rsidRPr="00B607B0">
              <w:rPr>
                <w:noProof/>
                <w:webHidden/>
              </w:rPr>
              <w:instrText xml:space="preserve"> PAGEREF _Toc461531014 \h </w:instrText>
            </w:r>
            <w:r w:rsidR="00F12F6E" w:rsidRPr="00B607B0">
              <w:rPr>
                <w:noProof/>
                <w:webHidden/>
              </w:rPr>
            </w:r>
            <w:r w:rsidR="00F12F6E" w:rsidRPr="00B607B0">
              <w:rPr>
                <w:noProof/>
                <w:webHidden/>
              </w:rPr>
              <w:fldChar w:fldCharType="separate"/>
            </w:r>
            <w:r w:rsidR="00420856">
              <w:rPr>
                <w:noProof/>
                <w:webHidden/>
              </w:rPr>
              <w:t>4</w:t>
            </w:r>
            <w:r w:rsidR="00F12F6E" w:rsidRPr="00B607B0">
              <w:rPr>
                <w:noProof/>
                <w:webHidden/>
              </w:rPr>
              <w:fldChar w:fldCharType="end"/>
            </w:r>
          </w:hyperlink>
        </w:p>
        <w:p w14:paraId="2E248572" w14:textId="77777777" w:rsidR="00F12F6E" w:rsidRPr="00B607B0" w:rsidRDefault="00F12F6E">
          <w:r w:rsidRPr="00B607B0">
            <w:rPr>
              <w:b/>
              <w:bCs/>
              <w:noProof/>
            </w:rPr>
            <w:fldChar w:fldCharType="end"/>
          </w:r>
        </w:p>
      </w:sdtContent>
    </w:sdt>
    <w:p w14:paraId="4A204101" w14:textId="77777777" w:rsidR="000E2CD7" w:rsidRPr="00B607B0" w:rsidRDefault="000E2CD7" w:rsidP="000E2CD7"/>
    <w:p w14:paraId="526A8DFE" w14:textId="77777777" w:rsidR="000E2CD7" w:rsidRPr="00B607B0" w:rsidRDefault="000E2CD7" w:rsidP="000E2CD7"/>
    <w:p w14:paraId="5CD61FD0" w14:textId="77777777" w:rsidR="000E2CD7" w:rsidRPr="00B607B0" w:rsidRDefault="000E2CD7" w:rsidP="000E2CD7"/>
    <w:p w14:paraId="1D8F66E6" w14:textId="77777777" w:rsidR="000E2CD7" w:rsidRPr="00B607B0" w:rsidRDefault="000E2CD7">
      <w:r w:rsidRPr="00B607B0">
        <w:br w:type="page"/>
      </w:r>
    </w:p>
    <w:p w14:paraId="216B5475" w14:textId="77777777" w:rsidR="000E2CD7" w:rsidRPr="00337D10" w:rsidRDefault="00AC669D" w:rsidP="00337D10">
      <w:pPr>
        <w:pStyle w:val="BodyCopyBoldHeadingBlack"/>
      </w:pPr>
      <w:r w:rsidRPr="00337D10">
        <w:lastRenderedPageBreak/>
        <w:t>TABLE</w:t>
      </w:r>
      <w:r w:rsidR="000E2CD7" w:rsidRPr="00337D10">
        <w:t xml:space="preserve"> OF FIGURES</w:t>
      </w:r>
    </w:p>
    <w:p w14:paraId="2D93CA3F" w14:textId="77777777" w:rsidR="000E2CD7" w:rsidRPr="00B607B0" w:rsidRDefault="000E2CD7" w:rsidP="00203E42"/>
    <w:p w14:paraId="19C2A024" w14:textId="77777777" w:rsidR="00E9435C" w:rsidRPr="00DB0796" w:rsidRDefault="00E9435C" w:rsidP="00DB0796">
      <w:r w:rsidRPr="00DB0796">
        <w:t>Use Microsoft Word capti</w:t>
      </w:r>
      <w:r w:rsidR="00F94837" w:rsidRPr="00DB0796">
        <w:t>oning for Figures and Tables: See</w:t>
      </w:r>
      <w:r w:rsidR="002E0F0F" w:rsidRPr="00DB0796">
        <w:t xml:space="preserve"> </w:t>
      </w:r>
      <w:r w:rsidRPr="00DB0796">
        <w:t>References – Insert Caption</w:t>
      </w:r>
    </w:p>
    <w:p w14:paraId="5A8642F8" w14:textId="77777777" w:rsidR="00E9435C" w:rsidRPr="00DB0796" w:rsidRDefault="00E9435C" w:rsidP="00DB0796">
      <w:r w:rsidRPr="00DB0796">
        <w:t xml:space="preserve">List </w:t>
      </w:r>
      <w:r w:rsidR="00F94837" w:rsidRPr="00DB0796">
        <w:t>of Figures and Tables generated: See</w:t>
      </w:r>
      <w:r w:rsidRPr="00DB0796">
        <w:t xml:space="preserve"> References – Insert Table of Figures.</w:t>
      </w:r>
    </w:p>
    <w:p w14:paraId="6BC3FF47" w14:textId="77777777" w:rsidR="00E9435C" w:rsidRPr="00DB0796" w:rsidRDefault="00E9435C" w:rsidP="00DB0796">
      <w:r w:rsidRPr="00DB0796">
        <w:t xml:space="preserve">Recommended </w:t>
      </w:r>
      <w:r w:rsidR="00F94837" w:rsidRPr="00DB0796">
        <w:t>list</w:t>
      </w:r>
      <w:r w:rsidRPr="00DB0796">
        <w:t xml:space="preserve"> style </w:t>
      </w:r>
    </w:p>
    <w:p w14:paraId="5925492B" w14:textId="3E1B565D" w:rsidR="00E9435C" w:rsidRPr="00B607B0" w:rsidRDefault="00E9435C" w:rsidP="00E9435C">
      <w:pPr>
        <w:pStyle w:val="TOC-Fig-Table"/>
        <w:tabs>
          <w:tab w:val="right" w:leader="dot" w:pos="8928"/>
        </w:tabs>
        <w:rPr>
          <w:i/>
          <w:color w:val="A6A6A6" w:themeColor="background1" w:themeShade="A6"/>
        </w:rPr>
      </w:pPr>
      <w:r w:rsidRPr="00B607B0">
        <w:rPr>
          <w:i/>
          <w:color w:val="A6A6A6" w:themeColor="background1" w:themeShade="A6"/>
        </w:rPr>
        <w:t>Figure 1: Assessment of environmental monitoring programs against the LTSP natural values and</w:t>
      </w:r>
      <w:r w:rsidR="00554649">
        <w:rPr>
          <w:i/>
          <w:color w:val="A6A6A6" w:themeColor="background1" w:themeShade="A6"/>
        </w:rPr>
        <w:t xml:space="preserve"> </w:t>
      </w:r>
      <w:r w:rsidRPr="00B607B0">
        <w:rPr>
          <w:i/>
          <w:color w:val="A6A6A6" w:themeColor="background1" w:themeShade="A6"/>
        </w:rPr>
        <w:t>attributes: Seagrass</w:t>
      </w:r>
      <w:r w:rsidRPr="00B607B0">
        <w:rPr>
          <w:i/>
          <w:color w:val="A6A6A6" w:themeColor="background1" w:themeShade="A6"/>
        </w:rPr>
        <w:tab/>
        <w:t>6</w:t>
      </w:r>
    </w:p>
    <w:p w14:paraId="0674D290" w14:textId="77777777" w:rsidR="000E2CD7" w:rsidRPr="00B607B0" w:rsidRDefault="000E2CD7" w:rsidP="00203E42"/>
    <w:p w14:paraId="4ABE8CEB" w14:textId="77777777" w:rsidR="000E2CD7" w:rsidRPr="00B607B0" w:rsidRDefault="000E2CD7" w:rsidP="00203E42"/>
    <w:p w14:paraId="0B30EC77" w14:textId="77777777" w:rsidR="000E2CD7" w:rsidRPr="00B607B0" w:rsidRDefault="000E2CD7" w:rsidP="00203E42"/>
    <w:p w14:paraId="6EEC4394" w14:textId="77777777" w:rsidR="00AC669D" w:rsidRDefault="00AC669D" w:rsidP="000E2CD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E9875D" w14:textId="77777777" w:rsidR="000E2CD7" w:rsidRPr="00337D10" w:rsidRDefault="000E2CD7" w:rsidP="00337D10">
      <w:pPr>
        <w:pStyle w:val="BodyCopyBoldHeadingBlack"/>
      </w:pPr>
      <w:r w:rsidRPr="00337D10">
        <w:lastRenderedPageBreak/>
        <w:t>LIST OF TABLES</w:t>
      </w:r>
    </w:p>
    <w:p w14:paraId="31FAEBB4" w14:textId="77777777" w:rsidR="000E2CD7" w:rsidRPr="00B607B0" w:rsidRDefault="000E2CD7" w:rsidP="00203E42"/>
    <w:p w14:paraId="0231280B" w14:textId="77777777" w:rsidR="00F12F6E" w:rsidRPr="00B607B0" w:rsidRDefault="00F12F6E" w:rsidP="00F12F6E"/>
    <w:p w14:paraId="32D9E4B2" w14:textId="77777777" w:rsidR="00F12F6E" w:rsidRPr="00B607B0" w:rsidRDefault="00F12F6E" w:rsidP="00F12F6E"/>
    <w:p w14:paraId="6C274B11" w14:textId="77777777" w:rsidR="0012211A" w:rsidRPr="00B607B0" w:rsidRDefault="0012211A" w:rsidP="0012211A"/>
    <w:p w14:paraId="3A77CA2E" w14:textId="77777777" w:rsidR="00AC669D" w:rsidRDefault="00AC669D">
      <w:pPr>
        <w:sectPr w:rsidR="00AC669D" w:rsidSect="003E1BA2">
          <w:footerReference w:type="default" r:id="rId10"/>
          <w:pgSz w:w="11906" w:h="16838"/>
          <w:pgMar w:top="1985" w:right="851" w:bottom="1440" w:left="851" w:header="709" w:footer="709" w:gutter="0"/>
          <w:pgNumType w:fmt="lowerRoman" w:start="1"/>
          <w:cols w:space="708"/>
          <w:docGrid w:linePitch="360"/>
        </w:sectPr>
      </w:pPr>
    </w:p>
    <w:p w14:paraId="20941C0E" w14:textId="77777777" w:rsidR="000E2CD7" w:rsidRPr="00337D10" w:rsidRDefault="00E9435C" w:rsidP="00337D10">
      <w:pPr>
        <w:pStyle w:val="Heading1"/>
      </w:pPr>
      <w:bookmarkStart w:id="0" w:name="_Toc461531005"/>
      <w:r w:rsidRPr="00337D10">
        <w:lastRenderedPageBreak/>
        <w:t xml:space="preserve">SUMMARY or </w:t>
      </w:r>
      <w:r w:rsidR="00F12F6E" w:rsidRPr="00337D10">
        <w:t>EXECUTIVE SUMMARY</w:t>
      </w:r>
      <w:bookmarkEnd w:id="0"/>
    </w:p>
    <w:p w14:paraId="6D051AA7" w14:textId="77777777" w:rsidR="00203E42" w:rsidRPr="00B607B0" w:rsidRDefault="00F75A37" w:rsidP="003E35F3">
      <w:r w:rsidRPr="00B607B0">
        <w:t>Refer AIMS S</w:t>
      </w:r>
      <w:r w:rsidR="00F94837" w:rsidRPr="00B607B0">
        <w:t xml:space="preserve">tyle </w:t>
      </w:r>
      <w:r w:rsidRPr="00B607B0">
        <w:t>G</w:t>
      </w:r>
      <w:r w:rsidR="00F94837" w:rsidRPr="00B607B0">
        <w:t xml:space="preserve">uide </w:t>
      </w:r>
      <w:r w:rsidRPr="00B607B0">
        <w:t xml:space="preserve">for specific guidelines on writing style and typography. </w:t>
      </w:r>
    </w:p>
    <w:p w14:paraId="77DC6323" w14:textId="77777777" w:rsidR="00203E42" w:rsidRPr="003E35F3" w:rsidRDefault="00203E42" w:rsidP="003E35F3">
      <w:pPr>
        <w:pStyle w:val="Heading2"/>
      </w:pPr>
      <w:bookmarkStart w:id="1" w:name="_Toc461531006"/>
      <w:r w:rsidRPr="003E35F3">
        <w:t>Heading 2</w:t>
      </w:r>
      <w:bookmarkEnd w:id="1"/>
    </w:p>
    <w:p w14:paraId="5CD43A43" w14:textId="77777777" w:rsidR="009C0E8E" w:rsidRPr="00B607B0" w:rsidRDefault="009C0E8E" w:rsidP="00DB0796">
      <w:r w:rsidRPr="00B607B0">
        <w:t>Text</w:t>
      </w:r>
      <w:r w:rsidR="00F12F6E" w:rsidRPr="00B607B0">
        <w:t xml:space="preserve"> </w:t>
      </w:r>
    </w:p>
    <w:p w14:paraId="54CC029E" w14:textId="77777777" w:rsidR="00E9435C" w:rsidRPr="00B607B0" w:rsidRDefault="00E9435C" w:rsidP="00203E42"/>
    <w:p w14:paraId="318D3EEA" w14:textId="77777777" w:rsidR="009C0E8E" w:rsidRPr="00DB0796" w:rsidRDefault="009C0E8E" w:rsidP="00DB0796">
      <w:pPr>
        <w:pStyle w:val="Heading3"/>
      </w:pPr>
      <w:bookmarkStart w:id="2" w:name="_Toc461531007"/>
      <w:r w:rsidRPr="00DB0796">
        <w:t>Heading 3</w:t>
      </w:r>
      <w:bookmarkEnd w:id="2"/>
    </w:p>
    <w:p w14:paraId="12B376D8" w14:textId="77777777" w:rsidR="009C0E8E" w:rsidRPr="00B607B0" w:rsidRDefault="00387DA0" w:rsidP="00DB0796">
      <w:r w:rsidRPr="00B607B0">
        <w:t>Text</w:t>
      </w:r>
      <w:r w:rsidR="00F12F6E" w:rsidRPr="00B607B0">
        <w:t xml:space="preserve"> </w:t>
      </w:r>
    </w:p>
    <w:p w14:paraId="09E2FC29" w14:textId="77777777" w:rsidR="009C0E8E" w:rsidRPr="00B607B0" w:rsidRDefault="009C0E8E" w:rsidP="00203E42"/>
    <w:p w14:paraId="63F07381" w14:textId="77777777" w:rsidR="009C0E8E" w:rsidRPr="00DB0796" w:rsidRDefault="009C0E8E" w:rsidP="00DB0796">
      <w:pPr>
        <w:pStyle w:val="Heading4"/>
      </w:pPr>
      <w:r w:rsidRPr="00DB0796">
        <w:t>Heading 4</w:t>
      </w:r>
    </w:p>
    <w:p w14:paraId="1A8C0810" w14:textId="77777777" w:rsidR="00E9435C" w:rsidRPr="00B607B0" w:rsidRDefault="00E9435C" w:rsidP="00DB0796">
      <w:r w:rsidRPr="00B607B0">
        <w:t xml:space="preserve">Text </w:t>
      </w:r>
    </w:p>
    <w:p w14:paraId="091E0C62" w14:textId="77777777" w:rsidR="009C0E8E" w:rsidRPr="00B607B0" w:rsidRDefault="009C0E8E" w:rsidP="009C0E8E"/>
    <w:p w14:paraId="60CDB26A" w14:textId="77777777" w:rsidR="009C0E8E" w:rsidRPr="00B607B0" w:rsidRDefault="009C0E8E" w:rsidP="009C0E8E"/>
    <w:p w14:paraId="4E4269CB" w14:textId="77777777" w:rsidR="00387DA0" w:rsidRPr="00DB0796" w:rsidRDefault="00387DA0" w:rsidP="00DB0796">
      <w:pPr>
        <w:pStyle w:val="Heading1"/>
      </w:pPr>
      <w:bookmarkStart w:id="3" w:name="_Toc461531008"/>
      <w:r w:rsidRPr="00DB0796">
        <w:t>BACKGROUND OR INTRODUCTION</w:t>
      </w:r>
      <w:bookmarkEnd w:id="3"/>
    </w:p>
    <w:p w14:paraId="64E1700E" w14:textId="77777777" w:rsidR="00387DA0" w:rsidRPr="00B607B0" w:rsidRDefault="00387DA0" w:rsidP="00387DA0"/>
    <w:p w14:paraId="3794A4B9" w14:textId="77777777" w:rsidR="00387DA0" w:rsidRPr="00B607B0" w:rsidRDefault="00387DA0" w:rsidP="00387DA0">
      <w:pPr>
        <w:rPr>
          <w:color w:val="0070C0"/>
        </w:rPr>
      </w:pPr>
    </w:p>
    <w:p w14:paraId="5C802CAA" w14:textId="77777777" w:rsidR="00387DA0" w:rsidRPr="00DB0796" w:rsidRDefault="00387DA0" w:rsidP="00DB0796">
      <w:pPr>
        <w:pStyle w:val="Heading1"/>
      </w:pPr>
      <w:bookmarkStart w:id="4" w:name="_Toc461531009"/>
      <w:r w:rsidRPr="00DB0796">
        <w:t>METHODS</w:t>
      </w:r>
      <w:bookmarkEnd w:id="4"/>
    </w:p>
    <w:p w14:paraId="3C3E5F55" w14:textId="77777777" w:rsidR="00387DA0" w:rsidRPr="00B607B0" w:rsidRDefault="00387DA0" w:rsidP="00387DA0"/>
    <w:p w14:paraId="3FDC1719" w14:textId="77777777" w:rsidR="00387DA0" w:rsidRPr="00B607B0" w:rsidRDefault="00387DA0" w:rsidP="00DB0796">
      <w:pPr>
        <w:pStyle w:val="Heading1"/>
      </w:pPr>
      <w:bookmarkStart w:id="5" w:name="_Toc461531010"/>
      <w:r w:rsidRPr="00B607B0">
        <w:t>RESULTS</w:t>
      </w:r>
      <w:bookmarkEnd w:id="5"/>
    </w:p>
    <w:p w14:paraId="796EDE0A" w14:textId="77777777" w:rsidR="00387DA0" w:rsidRPr="00B607B0" w:rsidRDefault="00387DA0" w:rsidP="00387DA0">
      <w:pPr>
        <w:rPr>
          <w:color w:val="0070C0"/>
        </w:rPr>
      </w:pPr>
    </w:p>
    <w:p w14:paraId="2D491C2C" w14:textId="77777777" w:rsidR="00387DA0" w:rsidRPr="00DB0796" w:rsidRDefault="00387DA0" w:rsidP="00DB0796">
      <w:pPr>
        <w:pStyle w:val="Heading1"/>
      </w:pPr>
      <w:bookmarkStart w:id="6" w:name="_Toc461531011"/>
      <w:r w:rsidRPr="00DB0796">
        <w:t>CONCLUSIONS</w:t>
      </w:r>
      <w:bookmarkEnd w:id="6"/>
    </w:p>
    <w:p w14:paraId="68CA853F" w14:textId="77777777" w:rsidR="00387DA0" w:rsidRPr="00B607B0" w:rsidRDefault="00387DA0" w:rsidP="00387DA0"/>
    <w:p w14:paraId="3C66A3BE" w14:textId="77777777" w:rsidR="00387DA0" w:rsidRPr="00DB0796" w:rsidRDefault="00387DA0" w:rsidP="00DB0796">
      <w:pPr>
        <w:pStyle w:val="Heading1"/>
      </w:pPr>
      <w:bookmarkStart w:id="7" w:name="_Toc461531012"/>
      <w:r w:rsidRPr="00DB0796">
        <w:t>REFERENCES</w:t>
      </w:r>
      <w:bookmarkEnd w:id="7"/>
    </w:p>
    <w:p w14:paraId="48A49267" w14:textId="77777777" w:rsidR="00F12F6E" w:rsidRPr="00B607B0" w:rsidRDefault="00F12F6E" w:rsidP="003E35F3">
      <w:pPr>
        <w:pStyle w:val="References"/>
      </w:pPr>
      <w:r w:rsidRPr="00B607B0">
        <w:t xml:space="preserve">Use </w:t>
      </w:r>
      <w:proofErr w:type="gramStart"/>
      <w:r w:rsidRPr="00B607B0">
        <w:t>similar to</w:t>
      </w:r>
      <w:proofErr w:type="gramEnd"/>
      <w:r w:rsidRPr="00B607B0">
        <w:t xml:space="preserve"> Coral Reefs journal but do not abbreviate Journal names.</w:t>
      </w:r>
    </w:p>
    <w:p w14:paraId="6C916636" w14:textId="77777777" w:rsidR="00F12F6E" w:rsidRPr="00B607B0" w:rsidRDefault="00F12F6E" w:rsidP="003E35F3">
      <w:pPr>
        <w:pStyle w:val="References"/>
      </w:pPr>
    </w:p>
    <w:p w14:paraId="210B1BEE" w14:textId="77777777" w:rsidR="00F12F6E" w:rsidRPr="003E35F3" w:rsidRDefault="00F12F6E" w:rsidP="003E35F3">
      <w:pPr>
        <w:pStyle w:val="References"/>
      </w:pPr>
      <w:r w:rsidRPr="003E35F3">
        <w:t xml:space="preserve">Risk MJ, </w:t>
      </w:r>
      <w:proofErr w:type="spellStart"/>
      <w:r w:rsidRPr="003E35F3">
        <w:t>Sammarco</w:t>
      </w:r>
      <w:proofErr w:type="spellEnd"/>
      <w:r w:rsidRPr="003E35F3">
        <w:t xml:space="preserve"> PW, Edinger EN (1995) Bioerosion in Acropora across the continental shelf of the Great Barrier Reef. Coral Reefs 14: 79–86 </w:t>
      </w:r>
    </w:p>
    <w:p w14:paraId="423B4C1B" w14:textId="77777777" w:rsidR="00F12F6E" w:rsidRPr="00337D10" w:rsidRDefault="00F12F6E" w:rsidP="00337D10">
      <w:pPr>
        <w:pStyle w:val="References"/>
      </w:pPr>
      <w:r w:rsidRPr="00337D10">
        <w:lastRenderedPageBreak/>
        <w:t xml:space="preserve">Conley DJ, </w:t>
      </w:r>
      <w:proofErr w:type="spellStart"/>
      <w:r w:rsidRPr="00337D10">
        <w:t>Schelske</w:t>
      </w:r>
      <w:proofErr w:type="spellEnd"/>
      <w:r w:rsidRPr="00337D10">
        <w:t xml:space="preserve"> CL, Stoermer EF (1993) Modification of the biogeochemical cycle of silica with eutrophication. Marine Ecology Progress Series 101: 179-192 </w:t>
      </w:r>
    </w:p>
    <w:p w14:paraId="77E38F0F" w14:textId="77777777" w:rsidR="00F12F6E" w:rsidRPr="00337D10" w:rsidRDefault="00F12F6E" w:rsidP="00337D10">
      <w:pPr>
        <w:pStyle w:val="References"/>
      </w:pPr>
    </w:p>
    <w:p w14:paraId="6FF417D3" w14:textId="77777777" w:rsidR="00F12F6E" w:rsidRPr="00337D10" w:rsidRDefault="00F12F6E" w:rsidP="00337D10">
      <w:pPr>
        <w:pStyle w:val="References"/>
      </w:pPr>
      <w:r w:rsidRPr="00337D10">
        <w:t>Books</w:t>
      </w:r>
    </w:p>
    <w:p w14:paraId="0242F0B8" w14:textId="77777777" w:rsidR="00F12F6E" w:rsidRPr="00337D10" w:rsidRDefault="00F12F6E" w:rsidP="00337D10">
      <w:pPr>
        <w:pStyle w:val="References"/>
      </w:pPr>
      <w:r w:rsidRPr="00337D10">
        <w:t xml:space="preserve">Sorokin YI (1993) Coral reef ecology. Springer, Heidelberg </w:t>
      </w:r>
    </w:p>
    <w:p w14:paraId="5D196815" w14:textId="77777777" w:rsidR="00F12F6E" w:rsidRPr="00337D10" w:rsidRDefault="00F12F6E" w:rsidP="00337D10">
      <w:pPr>
        <w:pStyle w:val="References"/>
      </w:pPr>
      <w:proofErr w:type="spellStart"/>
      <w:r w:rsidRPr="00337D10">
        <w:t>Bosence</w:t>
      </w:r>
      <w:proofErr w:type="spellEnd"/>
      <w:r w:rsidRPr="00337D10">
        <w:t xml:space="preserve"> DWJ (1991) Coralline algae: mineralization, taxonomy, and palaeoecology. pp 98–113 In: Riding R, Jones FR (Eds) Calcareous algae and stromatolites. Springer, New York</w:t>
      </w:r>
    </w:p>
    <w:p w14:paraId="32BAD209" w14:textId="77777777" w:rsidR="00F12F6E" w:rsidRPr="00B607B0" w:rsidRDefault="00F12F6E" w:rsidP="00F12F6E"/>
    <w:p w14:paraId="44187D09" w14:textId="77777777" w:rsidR="00387DA0" w:rsidRPr="00B607B0" w:rsidRDefault="00387DA0" w:rsidP="00387DA0"/>
    <w:p w14:paraId="7A818CF8" w14:textId="77777777" w:rsidR="00987409" w:rsidRPr="00B607B0" w:rsidRDefault="00987409">
      <w:pPr>
        <w:rPr>
          <w:rFonts w:eastAsiaTheme="majorEastAsia" w:cstheme="majorBidi"/>
          <w:b/>
          <w:bCs/>
          <w:caps/>
          <w:color w:val="0033CC"/>
          <w:sz w:val="40"/>
          <w:szCs w:val="28"/>
        </w:rPr>
      </w:pPr>
      <w:r w:rsidRPr="00B607B0">
        <w:br w:type="page"/>
      </w:r>
    </w:p>
    <w:p w14:paraId="570A09F7" w14:textId="29D82430" w:rsidR="00987409" w:rsidRPr="00337D10" w:rsidRDefault="00F12F6E" w:rsidP="00337D10">
      <w:pPr>
        <w:pStyle w:val="Heading1"/>
      </w:pPr>
      <w:bookmarkStart w:id="8" w:name="_Toc461531013"/>
      <w:r w:rsidRPr="00337D10">
        <w:lastRenderedPageBreak/>
        <w:t xml:space="preserve">PROJECT DETAILS </w:t>
      </w:r>
      <w:r w:rsidR="00987409" w:rsidRPr="00337D10">
        <w:t>(if required)</w:t>
      </w:r>
      <w:bookmarkEnd w:id="8"/>
    </w:p>
    <w:p w14:paraId="372D3CF2" w14:textId="52A5486B" w:rsidR="00987409" w:rsidRPr="00B607B0" w:rsidRDefault="00987409" w:rsidP="003224BD">
      <w:pPr>
        <w:pStyle w:val="BodyCopyBoldHeadingBlack"/>
      </w:pPr>
      <w:r w:rsidRPr="00B607B0">
        <w:t>Project Team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652"/>
        <w:gridCol w:w="6549"/>
      </w:tblGrid>
      <w:tr w:rsidR="00987409" w:rsidRPr="00B607B0" w14:paraId="3D7E67C8" w14:textId="77777777" w:rsidTr="00E3594C">
        <w:tc>
          <w:tcPr>
            <w:tcW w:w="3652" w:type="dxa"/>
            <w:tcBorders>
              <w:bottom w:val="single" w:sz="4" w:space="0" w:color="auto"/>
            </w:tcBorders>
          </w:tcPr>
          <w:p w14:paraId="5D87DF30" w14:textId="362C7D16" w:rsidR="00987409" w:rsidRPr="003E35F3" w:rsidRDefault="00987409" w:rsidP="003224BD">
            <w:r w:rsidRPr="003E35F3">
              <w:t xml:space="preserve">Team </w:t>
            </w:r>
            <w:r w:rsidR="00554649" w:rsidRPr="003E35F3">
              <w:t>Member -</w:t>
            </w:r>
            <w:r w:rsidRPr="00B607B0">
              <w:rPr>
                <w:b/>
                <w:color w:val="0033CC"/>
              </w:rPr>
              <w:t xml:space="preserve"> </w:t>
            </w:r>
            <w:sdt>
              <w:sdtPr>
                <w:id w:val="801733004"/>
                <w:placeholder>
                  <w:docPart w:val="DD4D02492A574FEDA6D632464049050D"/>
                </w:placeholder>
              </w:sdtPr>
              <w:sdtContent>
                <w:r w:rsidRPr="003E35F3">
                  <w:t>NAME</w:t>
                </w:r>
              </w:sdtContent>
            </w:sdt>
          </w:p>
          <w:p w14:paraId="408A1505" w14:textId="77777777" w:rsidR="00987409" w:rsidRPr="00B607B0" w:rsidRDefault="00000000" w:rsidP="002E0F0F">
            <w:pPr>
              <w:spacing w:before="80"/>
            </w:pPr>
            <w:sdt>
              <w:sdtPr>
                <w:alias w:val="Photo"/>
                <w:tag w:val="Photo"/>
                <w:id w:val="-856734457"/>
                <w:showingPlcHdr/>
                <w:picture/>
              </w:sdtPr>
              <w:sdtContent>
                <w:r w:rsidR="002E0F0F" w:rsidRPr="00B607B0">
                  <w:rPr>
                    <w:noProof/>
                    <w:lang w:eastAsia="en-AU"/>
                  </w:rPr>
                  <w:drawing>
                    <wp:inline distT="0" distB="0" distL="0" distR="0" wp14:anchorId="5F16288B" wp14:editId="701E40AC">
                      <wp:extent cx="1903095" cy="1903095"/>
                      <wp:effectExtent l="0" t="0" r="1905" b="190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549" w:type="dxa"/>
            <w:tcBorders>
              <w:bottom w:val="single" w:sz="4" w:space="0" w:color="auto"/>
            </w:tcBorders>
          </w:tcPr>
          <w:sdt>
            <w:sdtPr>
              <w:id w:val="-677040698"/>
              <w:placeholder>
                <w:docPart w:val="DD4D02492A574FEDA6D632464049050D"/>
              </w:placeholder>
            </w:sdtPr>
            <w:sdtContent>
              <w:p w14:paraId="0C553FD4" w14:textId="77777777" w:rsidR="00987409" w:rsidRPr="00B607B0" w:rsidRDefault="00987409" w:rsidP="003E35F3">
                <w:r w:rsidRPr="00B607B0">
                  <w:t>Brief bio</w:t>
                </w:r>
              </w:p>
            </w:sdtContent>
          </w:sdt>
        </w:tc>
      </w:tr>
      <w:tr w:rsidR="00F12F6E" w:rsidRPr="00B607B0" w14:paraId="2EDCD651" w14:textId="77777777" w:rsidTr="00E3594C">
        <w:tc>
          <w:tcPr>
            <w:tcW w:w="3652" w:type="dxa"/>
            <w:tcBorders>
              <w:left w:val="nil"/>
              <w:right w:val="nil"/>
            </w:tcBorders>
          </w:tcPr>
          <w:p w14:paraId="35602D3D" w14:textId="77777777" w:rsidR="00F12F6E" w:rsidRPr="00B607B0" w:rsidRDefault="00F12F6E" w:rsidP="00AF43A4"/>
        </w:tc>
        <w:tc>
          <w:tcPr>
            <w:tcW w:w="6549" w:type="dxa"/>
            <w:tcBorders>
              <w:left w:val="nil"/>
              <w:right w:val="nil"/>
            </w:tcBorders>
          </w:tcPr>
          <w:p w14:paraId="45B43EDF" w14:textId="77777777" w:rsidR="00F12F6E" w:rsidRPr="00B607B0" w:rsidRDefault="00F12F6E" w:rsidP="00AF43A4"/>
        </w:tc>
      </w:tr>
      <w:tr w:rsidR="00987409" w:rsidRPr="00B607B0" w14:paraId="66945821" w14:textId="77777777" w:rsidTr="00E3594C">
        <w:tc>
          <w:tcPr>
            <w:tcW w:w="3652" w:type="dxa"/>
            <w:tcBorders>
              <w:bottom w:val="single" w:sz="4" w:space="0" w:color="auto"/>
            </w:tcBorders>
          </w:tcPr>
          <w:p w14:paraId="6916AB14" w14:textId="593159FD" w:rsidR="00987409" w:rsidRPr="003E35F3" w:rsidRDefault="00987409" w:rsidP="003224BD">
            <w:r w:rsidRPr="003E35F3">
              <w:t xml:space="preserve">Team </w:t>
            </w:r>
            <w:r w:rsidR="00554649" w:rsidRPr="003E35F3">
              <w:t>Member -</w:t>
            </w:r>
            <w:r w:rsidRPr="003E35F3">
              <w:t xml:space="preserve"> </w:t>
            </w:r>
            <w:sdt>
              <w:sdtPr>
                <w:id w:val="-1936895917"/>
                <w:placeholder>
                  <w:docPart w:val="DD4D02492A574FEDA6D632464049050D"/>
                </w:placeholder>
              </w:sdtPr>
              <w:sdtContent>
                <w:r w:rsidRPr="003E35F3">
                  <w:t>NAME</w:t>
                </w:r>
              </w:sdtContent>
            </w:sdt>
          </w:p>
          <w:sdt>
            <w:sdtPr>
              <w:alias w:val="Photo"/>
              <w:tag w:val="Photo"/>
              <w:id w:val="-61950303"/>
              <w:showingPlcHdr/>
              <w:picture/>
            </w:sdtPr>
            <w:sdtContent>
              <w:p w14:paraId="25AE0D50" w14:textId="77777777" w:rsidR="00987409" w:rsidRPr="00B607B0" w:rsidRDefault="002E0F0F" w:rsidP="00AF43A4">
                <w:pPr>
                  <w:spacing w:before="80"/>
                </w:pPr>
                <w:r w:rsidRPr="00B607B0">
                  <w:rPr>
                    <w:noProof/>
                    <w:lang w:eastAsia="en-AU"/>
                  </w:rPr>
                  <w:drawing>
                    <wp:inline distT="0" distB="0" distL="0" distR="0" wp14:anchorId="53A40111" wp14:editId="55C9C94F">
                      <wp:extent cx="1903095" cy="1903095"/>
                      <wp:effectExtent l="0" t="0" r="1905" b="1905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549" w:type="dxa"/>
            <w:tcBorders>
              <w:bottom w:val="single" w:sz="4" w:space="0" w:color="auto"/>
            </w:tcBorders>
          </w:tcPr>
          <w:p w14:paraId="214170E2" w14:textId="77777777" w:rsidR="00987409" w:rsidRPr="00B607B0" w:rsidRDefault="00000000" w:rsidP="003E35F3">
            <w:sdt>
              <w:sdtPr>
                <w:id w:val="-616838150"/>
                <w:showingPlcHdr/>
              </w:sdtPr>
              <w:sdtContent>
                <w:r w:rsidR="002E0F0F" w:rsidRPr="00B607B0">
                  <w:t>Brief bio</w:t>
                </w:r>
              </w:sdtContent>
            </w:sdt>
          </w:p>
        </w:tc>
      </w:tr>
      <w:tr w:rsidR="00987409" w:rsidRPr="00B607B0" w14:paraId="08047087" w14:textId="77777777" w:rsidTr="00E3594C">
        <w:tc>
          <w:tcPr>
            <w:tcW w:w="3652" w:type="dxa"/>
            <w:tcBorders>
              <w:left w:val="nil"/>
              <w:right w:val="nil"/>
            </w:tcBorders>
          </w:tcPr>
          <w:p w14:paraId="6405D582" w14:textId="77777777" w:rsidR="00987409" w:rsidRPr="00B607B0" w:rsidRDefault="00987409" w:rsidP="00AF43A4"/>
        </w:tc>
        <w:tc>
          <w:tcPr>
            <w:tcW w:w="6549" w:type="dxa"/>
            <w:tcBorders>
              <w:left w:val="nil"/>
              <w:right w:val="nil"/>
            </w:tcBorders>
          </w:tcPr>
          <w:p w14:paraId="4EDCCF2A" w14:textId="77777777" w:rsidR="00987409" w:rsidRPr="00B607B0" w:rsidRDefault="00987409" w:rsidP="00AF43A4"/>
        </w:tc>
      </w:tr>
      <w:tr w:rsidR="00987409" w:rsidRPr="00B607B0" w14:paraId="43C48C8D" w14:textId="77777777" w:rsidTr="00E3594C">
        <w:tc>
          <w:tcPr>
            <w:tcW w:w="3652" w:type="dxa"/>
            <w:tcBorders>
              <w:bottom w:val="single" w:sz="4" w:space="0" w:color="auto"/>
            </w:tcBorders>
          </w:tcPr>
          <w:p w14:paraId="2D5D9E98" w14:textId="66E5C28B" w:rsidR="00987409" w:rsidRPr="003E35F3" w:rsidRDefault="00987409" w:rsidP="003224BD">
            <w:r w:rsidRPr="003E35F3">
              <w:t xml:space="preserve">Team </w:t>
            </w:r>
            <w:r w:rsidR="00554649" w:rsidRPr="003E35F3">
              <w:t>Member -</w:t>
            </w:r>
            <w:r w:rsidRPr="003E35F3">
              <w:t xml:space="preserve"> </w:t>
            </w:r>
            <w:sdt>
              <w:sdtPr>
                <w:id w:val="84281169"/>
                <w:placeholder>
                  <w:docPart w:val="DD4D02492A574FEDA6D632464049050D"/>
                </w:placeholder>
              </w:sdtPr>
              <w:sdtContent>
                <w:r w:rsidRPr="003E35F3">
                  <w:t>NAME</w:t>
                </w:r>
              </w:sdtContent>
            </w:sdt>
          </w:p>
          <w:sdt>
            <w:sdtPr>
              <w:alias w:val="Photo"/>
              <w:tag w:val="Photo"/>
              <w:id w:val="845666735"/>
              <w:showingPlcHdr/>
              <w:picture/>
            </w:sdtPr>
            <w:sdtContent>
              <w:p w14:paraId="7B9A05DB" w14:textId="77777777" w:rsidR="00987409" w:rsidRPr="00B607B0" w:rsidRDefault="002E0F0F" w:rsidP="00AF43A4">
                <w:pPr>
                  <w:spacing w:before="80"/>
                </w:pPr>
                <w:r w:rsidRPr="00B607B0">
                  <w:rPr>
                    <w:noProof/>
                    <w:lang w:eastAsia="en-AU"/>
                  </w:rPr>
                  <w:drawing>
                    <wp:inline distT="0" distB="0" distL="0" distR="0" wp14:anchorId="393CB743" wp14:editId="694F5DD4">
                      <wp:extent cx="1903095" cy="1903095"/>
                      <wp:effectExtent l="0" t="0" r="1905" b="1905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549" w:type="dxa"/>
            <w:tcBorders>
              <w:bottom w:val="single" w:sz="4" w:space="0" w:color="auto"/>
            </w:tcBorders>
          </w:tcPr>
          <w:sdt>
            <w:sdtPr>
              <w:id w:val="404263416"/>
              <w:placeholder>
                <w:docPart w:val="DD4D02492A574FEDA6D632464049050D"/>
              </w:placeholder>
            </w:sdtPr>
            <w:sdtContent>
              <w:p w14:paraId="5EDF9E30" w14:textId="77777777" w:rsidR="00987409" w:rsidRPr="00B607B0" w:rsidRDefault="00987409" w:rsidP="003E35F3">
                <w:r w:rsidRPr="00B607B0">
                  <w:t>Brief bio</w:t>
                </w:r>
              </w:p>
            </w:sdtContent>
          </w:sdt>
        </w:tc>
      </w:tr>
    </w:tbl>
    <w:p w14:paraId="6650D363" w14:textId="714CF579" w:rsidR="00987409" w:rsidRPr="00B607B0" w:rsidRDefault="00987409" w:rsidP="00987409"/>
    <w:p w14:paraId="0389F3CC" w14:textId="163A5C5D" w:rsidR="00987409" w:rsidRPr="00B607B0" w:rsidRDefault="00987409" w:rsidP="003E35F3">
      <w:pPr>
        <w:pStyle w:val="BodyCopyBoldHeadingBlack"/>
      </w:pPr>
      <w:r w:rsidRPr="00B607B0">
        <w:t>Project Timeline</w:t>
      </w:r>
    </w:p>
    <w:p w14:paraId="5E5A94FA" w14:textId="77777777" w:rsidR="00987409" w:rsidRPr="00B607B0" w:rsidRDefault="00987409" w:rsidP="00987409"/>
    <w:p w14:paraId="541219AE" w14:textId="77777777" w:rsidR="00987409" w:rsidRPr="00B607B0" w:rsidRDefault="00987409" w:rsidP="003E35F3">
      <w:pPr>
        <w:pStyle w:val="BodyCopyBoldHeadingBlack"/>
      </w:pPr>
      <w:r w:rsidRPr="00B607B0">
        <w:lastRenderedPageBreak/>
        <w:t>Budget Summary</w:t>
      </w:r>
    </w:p>
    <w:p w14:paraId="55700067" w14:textId="77777777" w:rsidR="00987409" w:rsidRPr="00B607B0" w:rsidRDefault="00987409" w:rsidP="00987409"/>
    <w:p w14:paraId="44CC413D" w14:textId="77777777" w:rsidR="00987409" w:rsidRPr="003E35F3" w:rsidRDefault="00987409" w:rsidP="003E35F3">
      <w:pPr>
        <w:pStyle w:val="BodyCopyBoldHeadingBlack"/>
      </w:pPr>
      <w:r w:rsidRPr="003E35F3">
        <w:t>Additional Information</w:t>
      </w:r>
    </w:p>
    <w:p w14:paraId="6AEFA87C" w14:textId="77777777" w:rsidR="00987409" w:rsidRPr="00B607B0" w:rsidRDefault="00987409" w:rsidP="00987409"/>
    <w:p w14:paraId="071F8966" w14:textId="77777777" w:rsidR="00987409" w:rsidRPr="00B607B0" w:rsidRDefault="00987409" w:rsidP="00987409"/>
    <w:p w14:paraId="5FE6B457" w14:textId="77777777" w:rsidR="00987409" w:rsidRPr="00B607B0" w:rsidRDefault="00987409" w:rsidP="00987409">
      <w:pPr>
        <w:rPr>
          <w:color w:val="0070C0"/>
        </w:rPr>
      </w:pPr>
    </w:p>
    <w:p w14:paraId="30A166D7" w14:textId="77777777" w:rsidR="00987409" w:rsidRPr="00337D10" w:rsidRDefault="00987409" w:rsidP="00874FBC">
      <w:pPr>
        <w:pStyle w:val="SubHeading"/>
      </w:pPr>
      <w:bookmarkStart w:id="9" w:name="_Toc461531014"/>
      <w:r w:rsidRPr="00337D10">
        <w:t>APPENDICES</w:t>
      </w:r>
      <w:bookmarkEnd w:id="9"/>
    </w:p>
    <w:sectPr w:rsidR="00987409" w:rsidRPr="00337D10" w:rsidSect="003E1BA2">
      <w:footerReference w:type="default" r:id="rId12"/>
      <w:pgSz w:w="11906" w:h="16838"/>
      <w:pgMar w:top="1985" w:right="851" w:bottom="1440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7282" w14:textId="77777777" w:rsidR="00BA5F64" w:rsidRDefault="00BA5F64" w:rsidP="0068590F">
      <w:r>
        <w:separator/>
      </w:r>
    </w:p>
  </w:endnote>
  <w:endnote w:type="continuationSeparator" w:id="0">
    <w:p w14:paraId="0D42118D" w14:textId="77777777" w:rsidR="00BA5F64" w:rsidRDefault="00BA5F64" w:rsidP="0068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2778" w14:textId="3575045D" w:rsidR="00E9435C" w:rsidRPr="00384A81" w:rsidRDefault="00E9435C" w:rsidP="00352CF6">
    <w:pPr>
      <w:pStyle w:val="Footer"/>
      <w:pBdr>
        <w:top w:val="single" w:sz="12" w:space="11" w:color="0033CC"/>
      </w:pBdr>
      <w:tabs>
        <w:tab w:val="clear" w:pos="4513"/>
      </w:tabs>
    </w:pPr>
  </w:p>
  <w:p w14:paraId="718763C8" w14:textId="77777777" w:rsidR="00352CF6" w:rsidRDefault="00352C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593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9BEA9" w14:textId="77777777" w:rsidR="004E50B5" w:rsidRDefault="004E50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BA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9AF68F5" w14:textId="77777777" w:rsidR="0099229F" w:rsidRDefault="0099229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82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4DB84" w14:textId="431B997A" w:rsidR="00352CF6" w:rsidRDefault="00FF6226" w:rsidP="00352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FE30" w14:textId="77777777" w:rsidR="00BA5F64" w:rsidRDefault="00BA5F64" w:rsidP="0068590F">
      <w:r>
        <w:separator/>
      </w:r>
    </w:p>
  </w:footnote>
  <w:footnote w:type="continuationSeparator" w:id="0">
    <w:p w14:paraId="2ACF9D09" w14:textId="77777777" w:rsidR="00BA5F64" w:rsidRDefault="00BA5F64" w:rsidP="0068590F">
      <w:r>
        <w:continuationSeparator/>
      </w:r>
    </w:p>
  </w:footnote>
  <w:footnote w:id="1">
    <w:p w14:paraId="35339866" w14:textId="785B6134" w:rsidR="005766BD" w:rsidRDefault="005766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66BD"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E612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F827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2A22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5E99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9A8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5E16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A40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CE3F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FEB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285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26F8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20365D"/>
    <w:multiLevelType w:val="hybridMultilevel"/>
    <w:tmpl w:val="412A6770"/>
    <w:lvl w:ilvl="0" w:tplc="B15C89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61730">
    <w:abstractNumId w:val="11"/>
  </w:num>
  <w:num w:numId="2" w16cid:durableId="1668744950">
    <w:abstractNumId w:val="10"/>
  </w:num>
  <w:num w:numId="3" w16cid:durableId="195042445">
    <w:abstractNumId w:val="0"/>
  </w:num>
  <w:num w:numId="4" w16cid:durableId="596907992">
    <w:abstractNumId w:val="1"/>
  </w:num>
  <w:num w:numId="5" w16cid:durableId="558905015">
    <w:abstractNumId w:val="2"/>
  </w:num>
  <w:num w:numId="6" w16cid:durableId="1175610601">
    <w:abstractNumId w:val="3"/>
  </w:num>
  <w:num w:numId="7" w16cid:durableId="748161947">
    <w:abstractNumId w:val="8"/>
  </w:num>
  <w:num w:numId="8" w16cid:durableId="205333931">
    <w:abstractNumId w:val="4"/>
  </w:num>
  <w:num w:numId="9" w16cid:durableId="1297567226">
    <w:abstractNumId w:val="5"/>
  </w:num>
  <w:num w:numId="10" w16cid:durableId="594679160">
    <w:abstractNumId w:val="6"/>
  </w:num>
  <w:num w:numId="11" w16cid:durableId="237061197">
    <w:abstractNumId w:val="7"/>
  </w:num>
  <w:num w:numId="12" w16cid:durableId="171719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42D"/>
    <w:rsid w:val="000131F4"/>
    <w:rsid w:val="000214B4"/>
    <w:rsid w:val="00024BA3"/>
    <w:rsid w:val="00025C9F"/>
    <w:rsid w:val="000333D9"/>
    <w:rsid w:val="000414C9"/>
    <w:rsid w:val="0005342D"/>
    <w:rsid w:val="000613FC"/>
    <w:rsid w:val="00085A9D"/>
    <w:rsid w:val="000B13FB"/>
    <w:rsid w:val="000D229C"/>
    <w:rsid w:val="000E2CD7"/>
    <w:rsid w:val="000E4DE5"/>
    <w:rsid w:val="000E68C4"/>
    <w:rsid w:val="0012211A"/>
    <w:rsid w:val="00122C22"/>
    <w:rsid w:val="001230F0"/>
    <w:rsid w:val="001360E2"/>
    <w:rsid w:val="00151B73"/>
    <w:rsid w:val="00177B6D"/>
    <w:rsid w:val="001D1D37"/>
    <w:rsid w:val="001F494C"/>
    <w:rsid w:val="00203E42"/>
    <w:rsid w:val="00212A77"/>
    <w:rsid w:val="0022322E"/>
    <w:rsid w:val="00271544"/>
    <w:rsid w:val="002958DA"/>
    <w:rsid w:val="002B46D8"/>
    <w:rsid w:val="002E0F0F"/>
    <w:rsid w:val="002F48DE"/>
    <w:rsid w:val="002F53E7"/>
    <w:rsid w:val="003224BD"/>
    <w:rsid w:val="00337D10"/>
    <w:rsid w:val="00352CF6"/>
    <w:rsid w:val="00357F4F"/>
    <w:rsid w:val="00373420"/>
    <w:rsid w:val="00384A81"/>
    <w:rsid w:val="00387DA0"/>
    <w:rsid w:val="003A60EC"/>
    <w:rsid w:val="003E1BA2"/>
    <w:rsid w:val="003E35F3"/>
    <w:rsid w:val="00402FFB"/>
    <w:rsid w:val="00420856"/>
    <w:rsid w:val="004323FD"/>
    <w:rsid w:val="004B36EC"/>
    <w:rsid w:val="004D28A6"/>
    <w:rsid w:val="004D5256"/>
    <w:rsid w:val="004E50B5"/>
    <w:rsid w:val="005052F4"/>
    <w:rsid w:val="00514B37"/>
    <w:rsid w:val="00554649"/>
    <w:rsid w:val="005647F6"/>
    <w:rsid w:val="00572D64"/>
    <w:rsid w:val="005766BD"/>
    <w:rsid w:val="0058136E"/>
    <w:rsid w:val="005A6902"/>
    <w:rsid w:val="005C430F"/>
    <w:rsid w:val="005C5C21"/>
    <w:rsid w:val="005D3A21"/>
    <w:rsid w:val="005F3A99"/>
    <w:rsid w:val="0068590F"/>
    <w:rsid w:val="006E04D7"/>
    <w:rsid w:val="007070FA"/>
    <w:rsid w:val="00741144"/>
    <w:rsid w:val="007434A2"/>
    <w:rsid w:val="007A17D3"/>
    <w:rsid w:val="007B59C3"/>
    <w:rsid w:val="007C2A59"/>
    <w:rsid w:val="007D05D1"/>
    <w:rsid w:val="008545AA"/>
    <w:rsid w:val="00873C88"/>
    <w:rsid w:val="00874FBC"/>
    <w:rsid w:val="00876983"/>
    <w:rsid w:val="00884024"/>
    <w:rsid w:val="008A4F4C"/>
    <w:rsid w:val="008A7FA3"/>
    <w:rsid w:val="008B3949"/>
    <w:rsid w:val="008C6B68"/>
    <w:rsid w:val="008D08C4"/>
    <w:rsid w:val="00902886"/>
    <w:rsid w:val="0090628B"/>
    <w:rsid w:val="00906DE9"/>
    <w:rsid w:val="009109F5"/>
    <w:rsid w:val="009457C1"/>
    <w:rsid w:val="00981056"/>
    <w:rsid w:val="00987409"/>
    <w:rsid w:val="0099229F"/>
    <w:rsid w:val="009B13F1"/>
    <w:rsid w:val="009B7ED4"/>
    <w:rsid w:val="009C0E8E"/>
    <w:rsid w:val="009D5A8A"/>
    <w:rsid w:val="00A1115A"/>
    <w:rsid w:val="00A53FA7"/>
    <w:rsid w:val="00A767FD"/>
    <w:rsid w:val="00A858C1"/>
    <w:rsid w:val="00A86550"/>
    <w:rsid w:val="00AB6412"/>
    <w:rsid w:val="00AB754A"/>
    <w:rsid w:val="00AC669D"/>
    <w:rsid w:val="00AF43A4"/>
    <w:rsid w:val="00B07BA1"/>
    <w:rsid w:val="00B2499B"/>
    <w:rsid w:val="00B37458"/>
    <w:rsid w:val="00B41A63"/>
    <w:rsid w:val="00B607B0"/>
    <w:rsid w:val="00B66D07"/>
    <w:rsid w:val="00B82A82"/>
    <w:rsid w:val="00BA5F64"/>
    <w:rsid w:val="00BD38BB"/>
    <w:rsid w:val="00BE7E8E"/>
    <w:rsid w:val="00BF23F6"/>
    <w:rsid w:val="00C54BEE"/>
    <w:rsid w:val="00C76091"/>
    <w:rsid w:val="00C84EDF"/>
    <w:rsid w:val="00C9654A"/>
    <w:rsid w:val="00CB1913"/>
    <w:rsid w:val="00CE72FC"/>
    <w:rsid w:val="00D128CB"/>
    <w:rsid w:val="00D727E2"/>
    <w:rsid w:val="00D7748D"/>
    <w:rsid w:val="00D97BAA"/>
    <w:rsid w:val="00DA3893"/>
    <w:rsid w:val="00DB0796"/>
    <w:rsid w:val="00DE7480"/>
    <w:rsid w:val="00DF3D29"/>
    <w:rsid w:val="00E3594C"/>
    <w:rsid w:val="00E43E11"/>
    <w:rsid w:val="00E572CF"/>
    <w:rsid w:val="00E64AE5"/>
    <w:rsid w:val="00E715D0"/>
    <w:rsid w:val="00E9435C"/>
    <w:rsid w:val="00EA1383"/>
    <w:rsid w:val="00EA64BA"/>
    <w:rsid w:val="00EF58FB"/>
    <w:rsid w:val="00F05AC1"/>
    <w:rsid w:val="00F12F6E"/>
    <w:rsid w:val="00F21045"/>
    <w:rsid w:val="00F54302"/>
    <w:rsid w:val="00F75A37"/>
    <w:rsid w:val="00F82C5A"/>
    <w:rsid w:val="00F94837"/>
    <w:rsid w:val="00FA15E8"/>
    <w:rsid w:val="00FB4429"/>
    <w:rsid w:val="00FD5752"/>
    <w:rsid w:val="00FF3A94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3348A"/>
  <w15:docId w15:val="{F0B3C9C8-B625-453D-AFCD-8E7FFAC6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Theme="minorHAnsi" w:hAnsi="Gill Sans MT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9B7ED4"/>
    <w:pPr>
      <w:spacing w:line="276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796"/>
    <w:pPr>
      <w:keepNext/>
      <w:keepLines/>
      <w:numPr>
        <w:numId w:val="2"/>
      </w:numPr>
      <w:spacing w:after="600"/>
      <w:outlineLvl w:val="0"/>
    </w:pPr>
    <w:rPr>
      <w:rFonts w:ascii="Arial" w:eastAsiaTheme="majorEastAsia" w:hAnsi="Arial" w:cstheme="majorBidi"/>
      <w:b/>
      <w:bCs/>
      <w:caps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FB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E8E"/>
    <w:pPr>
      <w:keepNext/>
      <w:keepLines/>
      <w:numPr>
        <w:ilvl w:val="2"/>
        <w:numId w:val="2"/>
      </w:numPr>
      <w:spacing w:before="20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E8E"/>
    <w:pPr>
      <w:keepNext/>
      <w:keepLines/>
      <w:numPr>
        <w:ilvl w:val="3"/>
        <w:numId w:val="2"/>
      </w:numPr>
      <w:spacing w:before="200" w:after="12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0E8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0E8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0E8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0E8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0E8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9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90F"/>
  </w:style>
  <w:style w:type="paragraph" w:styleId="Footer">
    <w:name w:val="footer"/>
    <w:basedOn w:val="Normal"/>
    <w:link w:val="FooterChar"/>
    <w:uiPriority w:val="99"/>
    <w:unhideWhenUsed/>
    <w:rsid w:val="00DB0796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B0796"/>
    <w:rPr>
      <w:rFonts w:asciiTheme="minorHAnsi" w:hAnsiTheme="minorHAnsi"/>
      <w:sz w:val="18"/>
    </w:rPr>
  </w:style>
  <w:style w:type="paragraph" w:styleId="NoSpacing">
    <w:name w:val="No Spacing"/>
    <w:basedOn w:val="Normal"/>
    <w:uiPriority w:val="1"/>
    <w:qFormat/>
    <w:rsid w:val="000E2CD7"/>
    <w:rPr>
      <w:rFonts w:cs="Times New Roman"/>
      <w:color w:val="000000" w:themeColor="text1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0796"/>
    <w:rPr>
      <w:rFonts w:ascii="Arial" w:eastAsiaTheme="majorEastAsia" w:hAnsi="Arial" w:cstheme="majorBidi"/>
      <w:b/>
      <w:bCs/>
      <w:caps/>
      <w:color w:val="0070C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2FFB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E8E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0E8E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C0E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C0E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C0E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C0E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0E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-Fig-Table">
    <w:name w:val="TOC-Fig-Table"/>
    <w:basedOn w:val="Normal"/>
    <w:qFormat/>
    <w:rsid w:val="0012211A"/>
    <w:pPr>
      <w:spacing w:after="120"/>
      <w:ind w:left="720" w:righ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12211A"/>
    <w:pPr>
      <w:spacing w:after="200"/>
    </w:pPr>
    <w:rPr>
      <w:b/>
      <w:bCs/>
      <w:color w:val="0070C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12F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F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33D9"/>
    <w:pPr>
      <w:tabs>
        <w:tab w:val="left" w:pos="1100"/>
        <w:tab w:val="right" w:leader="dot" w:pos="9016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F12F6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43A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9483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5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A3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46D8"/>
    <w:pPr>
      <w:spacing w:line="240" w:lineRule="auto"/>
      <w:contextualSpacing/>
    </w:pPr>
    <w:rPr>
      <w:rFonts w:eastAsiaTheme="majorEastAsia" w:cs="Times New Roman (Headings CS)"/>
      <w:b/>
      <w:caps/>
      <w:color w:val="005B9E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6D8"/>
    <w:rPr>
      <w:rFonts w:asciiTheme="minorHAnsi" w:eastAsiaTheme="majorEastAsia" w:hAnsiTheme="minorHAnsi" w:cs="Times New Roman (Headings CS)"/>
      <w:b/>
      <w:caps/>
      <w:color w:val="005B9E"/>
      <w:kern w:val="28"/>
      <w:sz w:val="48"/>
      <w:szCs w:val="56"/>
    </w:rPr>
  </w:style>
  <w:style w:type="paragraph" w:customStyle="1" w:styleId="BodyCopyBoldHeadingBlack">
    <w:name w:val="Body Copy Bold Heading Black"/>
    <w:basedOn w:val="Normal"/>
    <w:qFormat/>
    <w:rsid w:val="003224BD"/>
    <w:rPr>
      <w:rFonts w:cs="Times New Roman (Body CS)"/>
      <w:b/>
      <w:caps/>
      <w:sz w:val="24"/>
    </w:rPr>
  </w:style>
  <w:style w:type="paragraph" w:customStyle="1" w:styleId="SubHeading">
    <w:name w:val="Sub Heading"/>
    <w:aliases w:val="Contents Heading &amp; Appendices"/>
    <w:basedOn w:val="Title"/>
    <w:link w:val="SubHeadingChar"/>
    <w:qFormat/>
    <w:rsid w:val="008A4F4C"/>
    <w:rPr>
      <w:caps w:val="0"/>
      <w:sz w:val="32"/>
    </w:rPr>
  </w:style>
  <w:style w:type="paragraph" w:customStyle="1" w:styleId="Captions-FigureImage">
    <w:name w:val="Captions - Figure &amp; Image"/>
    <w:basedOn w:val="Normal"/>
    <w:qFormat/>
    <w:rsid w:val="00DB0796"/>
    <w:rPr>
      <w:i/>
      <w:sz w:val="18"/>
    </w:rPr>
  </w:style>
  <w:style w:type="paragraph" w:customStyle="1" w:styleId="References">
    <w:name w:val="References"/>
    <w:aliases w:val="Citation &amp; Table Captions"/>
    <w:basedOn w:val="Normal"/>
    <w:qFormat/>
    <w:rsid w:val="003E35F3"/>
    <w:rPr>
      <w:rFonts w:cs="Times New Roman (Body CS)"/>
      <w:i/>
    </w:rPr>
  </w:style>
  <w:style w:type="paragraph" w:styleId="TableofFigures">
    <w:name w:val="table of figures"/>
    <w:basedOn w:val="Normal"/>
    <w:next w:val="Normal"/>
    <w:uiPriority w:val="99"/>
    <w:unhideWhenUsed/>
    <w:rsid w:val="003E35F3"/>
  </w:style>
  <w:style w:type="paragraph" w:styleId="Revision">
    <w:name w:val="Revision"/>
    <w:hidden/>
    <w:uiPriority w:val="99"/>
    <w:semiHidden/>
    <w:rsid w:val="00085A9D"/>
    <w:rPr>
      <w:rFonts w:asciiTheme="minorHAnsi" w:hAnsiTheme="minorHAnsi"/>
    </w:rPr>
  </w:style>
  <w:style w:type="paragraph" w:customStyle="1" w:styleId="Author">
    <w:name w:val="Author"/>
    <w:basedOn w:val="SubHeading"/>
    <w:link w:val="AuthorChar"/>
    <w:qFormat/>
    <w:rsid w:val="008B3949"/>
  </w:style>
  <w:style w:type="paragraph" w:styleId="Subtitle">
    <w:name w:val="Subtitle"/>
    <w:basedOn w:val="Normal"/>
    <w:next w:val="Normal"/>
    <w:link w:val="SubtitleChar"/>
    <w:uiPriority w:val="11"/>
    <w:qFormat/>
    <w:rsid w:val="008B39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HeadingChar">
    <w:name w:val="Sub Heading Char"/>
    <w:aliases w:val="Contents Heading &amp; Appendices Char"/>
    <w:basedOn w:val="TitleChar"/>
    <w:link w:val="SubHeading"/>
    <w:rsid w:val="008B3949"/>
    <w:rPr>
      <w:rFonts w:asciiTheme="minorHAnsi" w:eastAsiaTheme="majorEastAsia" w:hAnsiTheme="minorHAnsi" w:cs="Times New Roman (Headings CS)"/>
      <w:b/>
      <w:caps w:val="0"/>
      <w:color w:val="005B9E"/>
      <w:kern w:val="28"/>
      <w:sz w:val="32"/>
      <w:szCs w:val="56"/>
    </w:rPr>
  </w:style>
  <w:style w:type="character" w:customStyle="1" w:styleId="AuthorChar">
    <w:name w:val="Author Char"/>
    <w:basedOn w:val="SubHeadingChar"/>
    <w:link w:val="Author"/>
    <w:rsid w:val="008B3949"/>
    <w:rPr>
      <w:rFonts w:asciiTheme="minorHAnsi" w:eastAsiaTheme="majorEastAsia" w:hAnsiTheme="minorHAnsi" w:cs="Times New Roman (Headings CS)"/>
      <w:b/>
      <w:caps w:val="0"/>
      <w:color w:val="005B9E"/>
      <w:kern w:val="28"/>
      <w:sz w:val="3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B3949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unhideWhenUsed/>
    <w:rsid w:val="008B3949"/>
  </w:style>
  <w:style w:type="character" w:customStyle="1" w:styleId="DateChar">
    <w:name w:val="Date Char"/>
    <w:basedOn w:val="DefaultParagraphFont"/>
    <w:link w:val="Date"/>
    <w:uiPriority w:val="99"/>
    <w:rsid w:val="008B3949"/>
    <w:rPr>
      <w:rFonts w:asciiTheme="minorHAnsi" w:hAnsiTheme="minorHAnsi"/>
    </w:rPr>
  </w:style>
  <w:style w:type="paragraph" w:customStyle="1" w:styleId="Abstract">
    <w:name w:val="Abstract"/>
    <w:basedOn w:val="Normal"/>
    <w:link w:val="AbstractChar"/>
    <w:qFormat/>
    <w:rsid w:val="008B3949"/>
  </w:style>
  <w:style w:type="paragraph" w:customStyle="1" w:styleId="Compact">
    <w:name w:val="Compact"/>
    <w:basedOn w:val="Normal"/>
    <w:qFormat/>
    <w:rsid w:val="007C2A59"/>
  </w:style>
  <w:style w:type="character" w:customStyle="1" w:styleId="AbstractChar">
    <w:name w:val="Abstract Char"/>
    <w:basedOn w:val="DefaultParagraphFont"/>
    <w:link w:val="Abstract"/>
    <w:rsid w:val="008B3949"/>
    <w:rPr>
      <w:rFonts w:asciiTheme="minorHAnsi" w:hAnsiTheme="minorHAnsi"/>
    </w:rPr>
  </w:style>
  <w:style w:type="paragraph" w:customStyle="1" w:styleId="FirstParagraph">
    <w:name w:val="First Paragraph"/>
    <w:basedOn w:val="Normal"/>
    <w:link w:val="FirstParagraphChar"/>
    <w:qFormat/>
    <w:rsid w:val="007C2A59"/>
  </w:style>
  <w:style w:type="paragraph" w:styleId="BodyText">
    <w:name w:val="Body Text"/>
    <w:basedOn w:val="Normal"/>
    <w:link w:val="BodyTextChar"/>
    <w:uiPriority w:val="99"/>
    <w:unhideWhenUsed/>
    <w:rsid w:val="007C2A59"/>
    <w:pPr>
      <w:spacing w:after="120"/>
    </w:pPr>
  </w:style>
  <w:style w:type="character" w:customStyle="1" w:styleId="FirstParagraphChar">
    <w:name w:val="First Paragraph Char"/>
    <w:basedOn w:val="DefaultParagraphFont"/>
    <w:link w:val="FirstParagraph"/>
    <w:rsid w:val="007C2A59"/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7C2A59"/>
    <w:rPr>
      <w:rFonts w:asciiTheme="minorHAnsi" w:hAnsiTheme="minorHAnsi"/>
    </w:rPr>
  </w:style>
  <w:style w:type="paragraph" w:styleId="BlockText">
    <w:name w:val="Block Text"/>
    <w:basedOn w:val="Normal"/>
    <w:uiPriority w:val="99"/>
    <w:unhideWhenUsed/>
    <w:rsid w:val="007C2A5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TableCaption">
    <w:name w:val="Table Caption"/>
    <w:basedOn w:val="Normal"/>
    <w:qFormat/>
    <w:rsid w:val="007C2A59"/>
  </w:style>
  <w:style w:type="paragraph" w:customStyle="1" w:styleId="ImageCaption">
    <w:name w:val="Image Caption"/>
    <w:basedOn w:val="Normal"/>
    <w:qFormat/>
    <w:rsid w:val="007C2A59"/>
  </w:style>
  <w:style w:type="paragraph" w:customStyle="1" w:styleId="DefinitionTerm">
    <w:name w:val="Definition Term"/>
    <w:basedOn w:val="Normal"/>
    <w:qFormat/>
    <w:rsid w:val="007C2A59"/>
  </w:style>
  <w:style w:type="paragraph" w:customStyle="1" w:styleId="Definition">
    <w:name w:val="Definition"/>
    <w:basedOn w:val="Normal"/>
    <w:qFormat/>
    <w:rsid w:val="007C2A59"/>
  </w:style>
  <w:style w:type="paragraph" w:customStyle="1" w:styleId="VerbatimChar">
    <w:name w:val="Verbatim Char"/>
    <w:basedOn w:val="BodyText"/>
    <w:qFormat/>
    <w:rsid w:val="005766BD"/>
  </w:style>
  <w:style w:type="paragraph" w:styleId="FootnoteText">
    <w:name w:val="footnote text"/>
    <w:basedOn w:val="Normal"/>
    <w:link w:val="FootnoteTextChar"/>
    <w:uiPriority w:val="99"/>
    <w:semiHidden/>
    <w:unhideWhenUsed/>
    <w:rsid w:val="005766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6BD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6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oman\Downloads\ECM_1280699_v3_Report%20Template%202017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D02492A574FEDA6D6324640490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ADFBD-0710-4CB1-91FF-DB267001BD35}"/>
      </w:docPartPr>
      <w:docPartBody>
        <w:p w:rsidR="00B83DDA" w:rsidRDefault="00E41693">
          <w:pPr>
            <w:pStyle w:val="DD4D02492A574FEDA6D632464049050D"/>
          </w:pPr>
          <w:r w:rsidRPr="004115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93"/>
    <w:rsid w:val="00077F88"/>
    <w:rsid w:val="001332E7"/>
    <w:rsid w:val="00276616"/>
    <w:rsid w:val="00291EF6"/>
    <w:rsid w:val="003328C5"/>
    <w:rsid w:val="004A48AF"/>
    <w:rsid w:val="004B34DC"/>
    <w:rsid w:val="00707AEF"/>
    <w:rsid w:val="00727F4B"/>
    <w:rsid w:val="007704F1"/>
    <w:rsid w:val="00865F5D"/>
    <w:rsid w:val="00876CC1"/>
    <w:rsid w:val="008829DC"/>
    <w:rsid w:val="009A2448"/>
    <w:rsid w:val="00AE36B9"/>
    <w:rsid w:val="00B83DDA"/>
    <w:rsid w:val="00B8563C"/>
    <w:rsid w:val="00C33CF9"/>
    <w:rsid w:val="00D129EC"/>
    <w:rsid w:val="00DB47AF"/>
    <w:rsid w:val="00DF0648"/>
    <w:rsid w:val="00E41693"/>
    <w:rsid w:val="00E80566"/>
    <w:rsid w:val="00F70A9F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616"/>
    <w:rPr>
      <w:color w:val="808080"/>
    </w:rPr>
  </w:style>
  <w:style w:type="paragraph" w:customStyle="1" w:styleId="DD4D02492A574FEDA6D632464049050D">
    <w:name w:val="DD4D02492A574FEDA6D632464049050D"/>
  </w:style>
  <w:style w:type="paragraph" w:customStyle="1" w:styleId="CE168D8F0F504F07942D03B49FC9E948">
    <w:name w:val="CE168D8F0F504F07942D03B49FC9E948"/>
    <w:rsid w:val="009A2448"/>
  </w:style>
  <w:style w:type="paragraph" w:customStyle="1" w:styleId="20A30CE8D805465E9CCF19188ACABBA9">
    <w:name w:val="20A30CE8D805465E9CCF19188ACABBA9"/>
    <w:rsid w:val="009A2448"/>
  </w:style>
  <w:style w:type="paragraph" w:customStyle="1" w:styleId="842B9F5EC0DB4371937F032EBB17909E">
    <w:name w:val="842B9F5EC0DB4371937F032EBB17909E"/>
    <w:rsid w:val="009A2448"/>
  </w:style>
  <w:style w:type="paragraph" w:customStyle="1" w:styleId="A7087B8C6B074FBB98945EB7398ADE4B">
    <w:name w:val="A7087B8C6B074FBB98945EB7398ADE4B"/>
    <w:rsid w:val="009A2448"/>
  </w:style>
  <w:style w:type="paragraph" w:customStyle="1" w:styleId="CF63B41542014207813D7A0CDB14D56C">
    <w:name w:val="CF63B41542014207813D7A0CDB14D56C"/>
    <w:rsid w:val="009A2448"/>
  </w:style>
  <w:style w:type="paragraph" w:customStyle="1" w:styleId="5B3F1DC0389242F1AC07FE96FB7D891E">
    <w:name w:val="5B3F1DC0389242F1AC07FE96FB7D891E"/>
    <w:rsid w:val="009A2448"/>
  </w:style>
  <w:style w:type="paragraph" w:customStyle="1" w:styleId="447E3FFC39264BD0810FCFF2791E40F3">
    <w:name w:val="447E3FFC39264BD0810FCFF2791E40F3"/>
    <w:rsid w:val="009A2448"/>
  </w:style>
  <w:style w:type="paragraph" w:customStyle="1" w:styleId="A5802BAD54C04AD0ADEE262E4BFAB363">
    <w:name w:val="A5802BAD54C04AD0ADEE262E4BFAB363"/>
    <w:rsid w:val="009A2448"/>
  </w:style>
  <w:style w:type="paragraph" w:customStyle="1" w:styleId="80BAB5C62CCB49D1BF6323EF17B43236">
    <w:name w:val="80BAB5C62CCB49D1BF6323EF17B43236"/>
    <w:rsid w:val="00276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4E112-EE42-4809-9445-CEA8CDC7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ECM_1280699_v3_Report Template 2017.dotm</Template>
  <TotalTime>5</TotalTime>
  <Pages>9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Institute of Marine Science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Roman;Brendan;Ford (editted for quarto)</dc:creator>
  <cp:lastModifiedBy>Brendan Ford</cp:lastModifiedBy>
  <cp:revision>2</cp:revision>
  <cp:lastPrinted>2022-01-14T06:36:00Z</cp:lastPrinted>
  <dcterms:created xsi:type="dcterms:W3CDTF">2023-05-25T05:57:00Z</dcterms:created>
  <dcterms:modified xsi:type="dcterms:W3CDTF">2023-05-25T05:57:00Z</dcterms:modified>
</cp:coreProperties>
</file>